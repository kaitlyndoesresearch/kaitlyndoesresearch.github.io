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5D649D" w14:paraId="1F5BA403" w14:textId="77777777" w:rsidTr="00F67F98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62EAC066" w14:textId="77777777" w:rsidR="005D649D" w:rsidRDefault="005D649D" w:rsidP="005D649D">
            <w:pPr>
              <w:pStyle w:val="Title"/>
            </w:pPr>
            <w:r>
              <w:t>Kaitlyn Ouverson</w:t>
            </w:r>
          </w:p>
          <w:p w14:paraId="62E3F207" w14:textId="059CF046" w:rsidR="00F24CD3" w:rsidRDefault="00F24CD3" w:rsidP="008A7CC4"/>
          <w:p w14:paraId="70BA6CF7" w14:textId="3AF34122" w:rsidR="007C562B" w:rsidRDefault="007C562B" w:rsidP="008A7CC4"/>
          <w:p w14:paraId="7EAF5196" w14:textId="5B8C32D1" w:rsidR="008A7CC4" w:rsidRDefault="008A7CC4" w:rsidP="008A7CC4"/>
          <w:p w14:paraId="6841FFD8" w14:textId="77777777" w:rsidR="007C562B" w:rsidRDefault="007C562B" w:rsidP="008A7CC4"/>
          <w:p w14:paraId="26D9DB09" w14:textId="77777777" w:rsidR="008A7CC4" w:rsidRPr="008A7CC4" w:rsidRDefault="008A7CC4" w:rsidP="008A7CC4"/>
          <w:p w14:paraId="0EB49F58" w14:textId="77777777" w:rsidR="005D649D" w:rsidRPr="006A58A0" w:rsidRDefault="005D649D" w:rsidP="005D47DE">
            <w:pPr>
              <w:pStyle w:val="Heading2"/>
              <w:rPr>
                <w:b w:val="0"/>
              </w:rPr>
            </w:pPr>
            <w:r w:rsidRPr="006A58A0">
              <w:rPr>
                <w:b w:val="0"/>
              </w:rPr>
              <w:t>Summary</w:t>
            </w:r>
          </w:p>
          <w:p w14:paraId="4251B9DA" w14:textId="77777777" w:rsidR="005D649D" w:rsidRDefault="005D649D" w:rsidP="00A75FCE">
            <w:pPr>
              <w:pStyle w:val="ProfileText"/>
            </w:pPr>
            <w:r>
              <w:t>Experienced user researcher focused on bringing psychology and user needs to the forefront of design and development.</w:t>
            </w:r>
          </w:p>
          <w:p w14:paraId="5453B397" w14:textId="77777777" w:rsidR="005D649D" w:rsidRPr="006A58A0" w:rsidRDefault="005D649D" w:rsidP="005D649D">
            <w:pPr>
              <w:pStyle w:val="Heading2"/>
              <w:rPr>
                <w:b w:val="0"/>
              </w:rPr>
            </w:pPr>
            <w:r w:rsidRPr="006A58A0">
              <w:rPr>
                <w:b w:val="0"/>
              </w:rPr>
              <w:t>Education</w:t>
            </w:r>
          </w:p>
          <w:p w14:paraId="5DDF26E6" w14:textId="77777777" w:rsidR="009E40AB" w:rsidRPr="00036450" w:rsidRDefault="009E40AB" w:rsidP="009E40AB">
            <w:pPr>
              <w:rPr>
                <w:b/>
              </w:rPr>
            </w:pPr>
            <w:r>
              <w:rPr>
                <w:b/>
              </w:rPr>
              <w:t>Iowa State University</w:t>
            </w:r>
          </w:p>
          <w:p w14:paraId="54E43EF0" w14:textId="0CE0278D" w:rsidR="009E40AB" w:rsidRPr="00036450" w:rsidRDefault="009E40AB" w:rsidP="009E40AB">
            <w:pPr>
              <w:pStyle w:val="Date"/>
            </w:pPr>
            <w:r>
              <w:t>August 2019</w:t>
            </w:r>
            <w:r w:rsidRPr="00036450">
              <w:t xml:space="preserve"> </w:t>
            </w:r>
            <w:r>
              <w:t>–</w:t>
            </w:r>
            <w:r w:rsidRPr="00036450">
              <w:t xml:space="preserve"> </w:t>
            </w:r>
            <w:r>
              <w:t>May 2022 (Expected)</w:t>
            </w:r>
          </w:p>
          <w:p w14:paraId="534F60EB" w14:textId="77777777" w:rsidR="009E40AB" w:rsidRDefault="009E40AB" w:rsidP="009E40AB">
            <w:r>
              <w:t>Ph.D. in Human Computer Interaction</w:t>
            </w:r>
          </w:p>
          <w:p w14:paraId="3FE7A5F0" w14:textId="68BCE20C" w:rsidR="009E40AB" w:rsidRDefault="009E40AB" w:rsidP="009E40AB">
            <w:r>
              <w:t>GPA: --/4.00</w:t>
            </w:r>
          </w:p>
          <w:p w14:paraId="68DBF5D7" w14:textId="34D5C181" w:rsidR="008A7CC4" w:rsidRDefault="008A7CC4" w:rsidP="005D649D"/>
          <w:p w14:paraId="04352A24" w14:textId="77777777" w:rsidR="009E40AB" w:rsidRPr="00036450" w:rsidRDefault="009E40AB" w:rsidP="009E40AB">
            <w:pPr>
              <w:rPr>
                <w:b/>
              </w:rPr>
            </w:pPr>
            <w:r>
              <w:rPr>
                <w:b/>
              </w:rPr>
              <w:t>Iowa State University</w:t>
            </w:r>
          </w:p>
          <w:p w14:paraId="069E4C52" w14:textId="39CFD488" w:rsidR="009E40AB" w:rsidRPr="00036450" w:rsidRDefault="009E40AB" w:rsidP="009E40AB">
            <w:pPr>
              <w:pStyle w:val="Date"/>
            </w:pPr>
            <w:r>
              <w:t>Jan 2017</w:t>
            </w:r>
            <w:r w:rsidRPr="00036450">
              <w:t xml:space="preserve"> </w:t>
            </w:r>
            <w:r>
              <w:t>–</w:t>
            </w:r>
            <w:r w:rsidRPr="00036450">
              <w:t xml:space="preserve"> </w:t>
            </w:r>
            <w:r>
              <w:t>July 2019</w:t>
            </w:r>
          </w:p>
          <w:p w14:paraId="01E2A3D5" w14:textId="77863580" w:rsidR="009E40AB" w:rsidRDefault="009E40AB" w:rsidP="009E40AB">
            <w:r>
              <w:t>M.S. in Human Computer Interaction</w:t>
            </w:r>
          </w:p>
          <w:p w14:paraId="6EB3E523" w14:textId="77777777" w:rsidR="009E40AB" w:rsidRDefault="009E40AB" w:rsidP="009E40AB">
            <w:r>
              <w:t>Minor: Industrial Engineering</w:t>
            </w:r>
          </w:p>
          <w:p w14:paraId="066A69DB" w14:textId="77777777" w:rsidR="009E40AB" w:rsidRDefault="009E40AB" w:rsidP="009E40AB">
            <w:r>
              <w:t>GPA: 3.93/4.00</w:t>
            </w:r>
          </w:p>
          <w:p w14:paraId="076D3920" w14:textId="77777777" w:rsidR="009E40AB" w:rsidRDefault="009E40AB" w:rsidP="005D649D"/>
          <w:p w14:paraId="59731FC2" w14:textId="77777777" w:rsidR="008A7CC4" w:rsidRPr="00036450" w:rsidRDefault="008A7CC4" w:rsidP="008A7CC4">
            <w:pPr>
              <w:rPr>
                <w:b/>
              </w:rPr>
            </w:pPr>
            <w:r>
              <w:rPr>
                <w:b/>
              </w:rPr>
              <w:t>Iowa State University</w:t>
            </w:r>
          </w:p>
          <w:p w14:paraId="30962979" w14:textId="77777777" w:rsidR="008A7CC4" w:rsidRDefault="008A7CC4" w:rsidP="008A7CC4">
            <w:pPr>
              <w:pStyle w:val="Date"/>
            </w:pPr>
            <w:r>
              <w:t>Aug 2013</w:t>
            </w:r>
            <w:r w:rsidRPr="00036450">
              <w:t xml:space="preserve"> </w:t>
            </w:r>
            <w:r>
              <w:t>–</w:t>
            </w:r>
            <w:r w:rsidRPr="00036450">
              <w:t xml:space="preserve"> </w:t>
            </w:r>
            <w:r>
              <w:t>Dec 2016</w:t>
            </w:r>
          </w:p>
          <w:p w14:paraId="0BC1D230" w14:textId="77777777" w:rsidR="008A7CC4" w:rsidRDefault="008A7CC4" w:rsidP="008A7CC4">
            <w:r>
              <w:t>B.S. in Psychology</w:t>
            </w:r>
          </w:p>
          <w:p w14:paraId="25A93D00" w14:textId="77777777" w:rsidR="008A7CC4" w:rsidRPr="008A7CC4" w:rsidRDefault="008A7CC4" w:rsidP="008A7CC4">
            <w:r>
              <w:t>Minor: Statistics</w:t>
            </w:r>
          </w:p>
          <w:p w14:paraId="6896005D" w14:textId="77777777" w:rsidR="008A7CC4" w:rsidRDefault="008A7CC4" w:rsidP="008A7CC4">
            <w:r>
              <w:t>GPA: 3.91/4.00</w:t>
            </w:r>
          </w:p>
          <w:p w14:paraId="5D98E80B" w14:textId="77777777" w:rsidR="005D649D" w:rsidRPr="006A58A0" w:rsidRDefault="005D649D" w:rsidP="005D649D">
            <w:pPr>
              <w:pStyle w:val="Heading2"/>
              <w:rPr>
                <w:b w:val="0"/>
              </w:rPr>
            </w:pPr>
            <w:r w:rsidRPr="006A58A0">
              <w:rPr>
                <w:b w:val="0"/>
              </w:rPr>
              <w:t>Honors and Awards</w:t>
            </w:r>
          </w:p>
          <w:p w14:paraId="4E0ADC4A" w14:textId="77777777" w:rsidR="005D649D" w:rsidRDefault="005D649D" w:rsidP="005D649D">
            <w:r>
              <w:t>RADM Fred Lewis Postgraduate Scholarship</w:t>
            </w:r>
            <w:r w:rsidR="008A7CC4">
              <w:t xml:space="preserve"> | Summa Cum Laude</w:t>
            </w:r>
            <w:r>
              <w:t xml:space="preserve"> | Phi Beta Kappa member | Psi Chi member | University Honors</w:t>
            </w:r>
          </w:p>
          <w:sdt>
            <w:sdtPr>
              <w:id w:val="-1954003311"/>
              <w:placeholder>
                <w:docPart w:val="CC49A72321714F87B7382CF51465E1C3"/>
              </w:placeholder>
              <w:temporary/>
              <w:showingPlcHdr/>
              <w15:appearance w15:val="hidden"/>
            </w:sdtPr>
            <w:sdtEndPr/>
            <w:sdtContent>
              <w:p w14:paraId="11B1EB1C" w14:textId="77777777" w:rsidR="005D649D" w:rsidRDefault="005D649D" w:rsidP="005D47D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p w14:paraId="0A0D941F" w14:textId="0340E64E" w:rsidR="009E40AB" w:rsidRDefault="009E40AB" w:rsidP="00A75FCE">
            <w:pPr>
              <w:pStyle w:val="ContactDetails"/>
            </w:pPr>
            <w:r>
              <w:t>@</w:t>
            </w:r>
            <w:proofErr w:type="spellStart"/>
            <w:r>
              <w:t>kaitlyndoesresearch</w:t>
            </w:r>
            <w:proofErr w:type="spellEnd"/>
          </w:p>
          <w:p w14:paraId="59B5AFDC" w14:textId="77777777" w:rsidR="009E40AB" w:rsidRDefault="009E40AB" w:rsidP="00A75FCE">
            <w:pPr>
              <w:pStyle w:val="ContactDetails"/>
            </w:pPr>
          </w:p>
          <w:p w14:paraId="669C5773" w14:textId="01F40918" w:rsidR="005D649D" w:rsidRDefault="00F24CD3" w:rsidP="00A75FCE">
            <w:pPr>
              <w:pStyle w:val="ContactDetails"/>
            </w:pPr>
            <w:r>
              <w:t>PORTFOLIO WEBSITE:</w:t>
            </w:r>
          </w:p>
          <w:p w14:paraId="16D3C034" w14:textId="77777777" w:rsidR="005D649D" w:rsidRDefault="00F24CD3" w:rsidP="00A75FCE">
            <w:pPr>
              <w:pStyle w:val="ContactDetails"/>
            </w:pPr>
            <w:r>
              <w:t>k</w:t>
            </w:r>
            <w:r w:rsidR="005D649D">
              <w:t>aitlyndoesresearch.github.io</w:t>
            </w:r>
          </w:p>
          <w:p w14:paraId="5481542B" w14:textId="77777777" w:rsidR="005D649D" w:rsidRDefault="005D649D" w:rsidP="005D47DE"/>
          <w:sdt>
            <w:sdtPr>
              <w:id w:val="-240260293"/>
              <w:placeholder>
                <w:docPart w:val="38EADB538BCF48B485164C8CF10D85B1"/>
              </w:placeholder>
              <w:temporary/>
              <w:showingPlcHdr/>
              <w15:appearance w15:val="hidden"/>
            </w:sdtPr>
            <w:sdtEndPr/>
            <w:sdtContent>
              <w:p w14:paraId="0086E831" w14:textId="77777777" w:rsidR="005D649D" w:rsidRDefault="005D649D" w:rsidP="00A75FC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0EA035CC" w14:textId="3682F773" w:rsidR="00F67F98" w:rsidRPr="00F67F98" w:rsidRDefault="00F54251" w:rsidP="005D47DE">
            <w:pPr>
              <w:rPr>
                <w:color w:val="0C3296" w:themeColor="accent2" w:themeShade="80"/>
                <w:u w:val="single"/>
              </w:rPr>
            </w:pPr>
            <w:hyperlink r:id="rId11" w:history="1">
              <w:r w:rsidR="008A7CC4" w:rsidRPr="008A405D">
                <w:rPr>
                  <w:rStyle w:val="Hyperlink"/>
                </w:rPr>
                <w:t>kmouver@gmail.com</w:t>
              </w:r>
            </w:hyperlink>
          </w:p>
        </w:tc>
        <w:tc>
          <w:tcPr>
            <w:tcW w:w="504" w:type="dxa"/>
            <w:shd w:val="clear" w:color="auto" w:fill="0C3296" w:themeFill="accent2" w:themeFillShade="80"/>
          </w:tcPr>
          <w:p w14:paraId="333C8C81" w14:textId="77777777" w:rsidR="005D649D" w:rsidRDefault="005D649D" w:rsidP="006D409C">
            <w:pPr>
              <w:tabs>
                <w:tab w:val="left" w:pos="990"/>
              </w:tabs>
            </w:pPr>
          </w:p>
        </w:tc>
        <w:tc>
          <w:tcPr>
            <w:tcW w:w="6618" w:type="dxa"/>
            <w:shd w:val="clear" w:color="auto" w:fill="0C3296" w:themeFill="accent2" w:themeFillShade="80"/>
          </w:tcPr>
          <w:p w14:paraId="34E70FF3" w14:textId="77777777" w:rsidR="005D649D" w:rsidRDefault="008A7CC4" w:rsidP="00F67F98">
            <w:pPr>
              <w:pStyle w:val="Heading1"/>
            </w:pPr>
            <w:r>
              <w:t>Professional Experience</w:t>
            </w:r>
          </w:p>
        </w:tc>
      </w:tr>
      <w:tr w:rsidR="005D649D" w14:paraId="668B42F5" w14:textId="77777777" w:rsidTr="004F7E09">
        <w:trPr>
          <w:trHeight w:val="5490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19AFCC8D" w14:textId="77777777" w:rsidR="005D649D" w:rsidRDefault="005D649D" w:rsidP="005D47DE">
            <w:pPr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0846FF50" w14:textId="77777777" w:rsidR="005D649D" w:rsidRDefault="005D649D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3E041B6" wp14:editId="2D45BC49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3C332F" w14:textId="77777777" w:rsidR="005D649D" w:rsidRPr="00AF4EA4" w:rsidRDefault="005D649D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3E041B6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1d1e26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03C332F" w14:textId="77777777" w:rsidR="005D649D" w:rsidRPr="00AF4EA4" w:rsidRDefault="005D649D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3601F0D6" w14:textId="77777777" w:rsidR="00681E8F" w:rsidRPr="00681E8F" w:rsidRDefault="00681E8F" w:rsidP="009E40AB">
            <w:pPr>
              <w:ind w:right="180"/>
              <w:rPr>
                <w:bCs/>
                <w:sz w:val="12"/>
                <w:szCs w:val="14"/>
              </w:rPr>
            </w:pPr>
          </w:p>
          <w:p w14:paraId="30C25262" w14:textId="5F616238" w:rsidR="009E40AB" w:rsidRPr="004D3011" w:rsidRDefault="009E40AB" w:rsidP="009E40AB">
            <w:pPr>
              <w:ind w:right="180"/>
              <w:rPr>
                <w:bCs/>
              </w:rPr>
            </w:pPr>
            <w:r>
              <w:rPr>
                <w:b/>
              </w:rPr>
              <w:t>ISU Information Technology |</w:t>
            </w:r>
            <w:r w:rsidRPr="004D3011">
              <w:t xml:space="preserve"> </w:t>
            </w:r>
            <w:r w:rsidRPr="009E40AB">
              <w:rPr>
                <w:b/>
                <w:bCs/>
              </w:rPr>
              <w:t>User Experience Researcher</w:t>
            </w:r>
          </w:p>
          <w:p w14:paraId="29DF5504" w14:textId="1BA2C79D" w:rsidR="009E40AB" w:rsidRPr="004D3011" w:rsidRDefault="009E40AB" w:rsidP="009E40AB">
            <w:r>
              <w:t xml:space="preserve">Spring 2019 </w:t>
            </w:r>
            <w:r w:rsidR="00DF30DE">
              <w:t>–</w:t>
            </w:r>
            <w:r>
              <w:t xml:space="preserve"> Present</w:t>
            </w:r>
            <w:r w:rsidR="00DF30DE">
              <w:t xml:space="preserve"> </w:t>
            </w:r>
            <w:bookmarkStart w:id="0" w:name="_GoBack"/>
            <w:bookmarkEnd w:id="0"/>
          </w:p>
          <w:p w14:paraId="18DD2D4E" w14:textId="5A7E30F6" w:rsidR="009E40AB" w:rsidRDefault="009E40AB" w:rsidP="00681E8F">
            <w:pPr>
              <w:pStyle w:val="ListParagraph"/>
              <w:numPr>
                <w:ilvl w:val="0"/>
                <w:numId w:val="3"/>
              </w:numPr>
              <w:ind w:left="180" w:right="180" w:hanging="180"/>
            </w:pPr>
            <w:r>
              <w:t xml:space="preserve">Gathered </w:t>
            </w:r>
            <w:r w:rsidR="007562BD">
              <w:t>user opinions of current</w:t>
            </w:r>
            <w:r w:rsidR="00681E8F">
              <w:t xml:space="preserve"> and proposed</w:t>
            </w:r>
            <w:r w:rsidR="007562BD">
              <w:t xml:space="preserve"> IT webpages</w:t>
            </w:r>
          </w:p>
          <w:p w14:paraId="36293572" w14:textId="17D2879E" w:rsidR="00681E8F" w:rsidRDefault="007562BD" w:rsidP="00681E8F">
            <w:pPr>
              <w:pStyle w:val="ListParagraph"/>
              <w:numPr>
                <w:ilvl w:val="0"/>
                <w:numId w:val="3"/>
              </w:numPr>
              <w:ind w:left="180" w:right="180" w:hanging="180"/>
            </w:pPr>
            <w:r>
              <w:t>Collect</w:t>
            </w:r>
            <w:r w:rsidR="00681E8F">
              <w:t>ed</w:t>
            </w:r>
            <w:r>
              <w:t xml:space="preserve"> user interview data on accessibility</w:t>
            </w:r>
            <w:r w:rsidR="00681E8F">
              <w:t xml:space="preserve"> and</w:t>
            </w:r>
            <w:r>
              <w:t xml:space="preserve"> usability</w:t>
            </w:r>
            <w:r w:rsidR="00681E8F">
              <w:t xml:space="preserve"> </w:t>
            </w:r>
          </w:p>
          <w:p w14:paraId="4DC24A3A" w14:textId="46A1871D" w:rsidR="007562BD" w:rsidRDefault="00681E8F" w:rsidP="00681E8F">
            <w:pPr>
              <w:pStyle w:val="ListParagraph"/>
              <w:numPr>
                <w:ilvl w:val="0"/>
                <w:numId w:val="3"/>
              </w:numPr>
              <w:ind w:left="180" w:right="-96" w:hanging="180"/>
            </w:pPr>
            <w:r>
              <w:t>Prototyped solutions to information architecture concerns</w:t>
            </w:r>
          </w:p>
          <w:p w14:paraId="781FB936" w14:textId="77777777" w:rsidR="009E40AB" w:rsidRPr="00681E8F" w:rsidRDefault="009E40AB" w:rsidP="009E40AB">
            <w:pPr>
              <w:rPr>
                <w:sz w:val="16"/>
              </w:rPr>
            </w:pPr>
          </w:p>
          <w:p w14:paraId="26BD5B7C" w14:textId="23840B69" w:rsidR="00B349A9" w:rsidRPr="004D3011" w:rsidRDefault="009E40AB" w:rsidP="00B349A9">
            <w:pPr>
              <w:rPr>
                <w:bCs/>
              </w:rPr>
            </w:pPr>
            <w:r>
              <w:rPr>
                <w:b/>
              </w:rPr>
              <w:t xml:space="preserve">The Boeing Company </w:t>
            </w:r>
            <w:r w:rsidR="00B349A9" w:rsidRPr="00C735D5">
              <w:rPr>
                <w:b/>
              </w:rPr>
              <w:t>|</w:t>
            </w:r>
            <w:r w:rsidR="00B349A9" w:rsidRPr="004D3011">
              <w:t xml:space="preserve"> </w:t>
            </w:r>
            <w:r w:rsidRPr="009E40AB">
              <w:rPr>
                <w:b/>
                <w:bCs/>
              </w:rPr>
              <w:t>Project Management Intern</w:t>
            </w:r>
          </w:p>
          <w:p w14:paraId="496B5919" w14:textId="7B80A3F7" w:rsidR="00B349A9" w:rsidRPr="004D3011" w:rsidRDefault="00B349A9" w:rsidP="00B349A9">
            <w:r>
              <w:t>Summer 201</w:t>
            </w:r>
            <w:r w:rsidR="009E40AB">
              <w:t>9</w:t>
            </w:r>
          </w:p>
          <w:p w14:paraId="2532D2C1" w14:textId="77777777" w:rsidR="009E40AB" w:rsidRPr="009E40AB" w:rsidRDefault="009E40AB" w:rsidP="009E40AB">
            <w:pPr>
              <w:pStyle w:val="ListParagraph"/>
              <w:numPr>
                <w:ilvl w:val="0"/>
                <w:numId w:val="2"/>
              </w:numPr>
              <w:ind w:left="180" w:right="180" w:hanging="180"/>
            </w:pPr>
            <w:r w:rsidRPr="009E40AB">
              <w:t>Facilitate design thinking exercises for five three-person groups</w:t>
            </w:r>
          </w:p>
          <w:p w14:paraId="29CBEFBC" w14:textId="77777777" w:rsidR="009E40AB" w:rsidRPr="009E40AB" w:rsidRDefault="009E40AB" w:rsidP="009E40AB">
            <w:pPr>
              <w:pStyle w:val="ListParagraph"/>
              <w:numPr>
                <w:ilvl w:val="0"/>
                <w:numId w:val="2"/>
              </w:numPr>
              <w:ind w:left="180" w:right="180" w:hanging="180"/>
            </w:pPr>
            <w:r w:rsidRPr="009E40AB">
              <w:t>Advise 15 Student Career Development Program interns on project direction, scope</w:t>
            </w:r>
          </w:p>
          <w:p w14:paraId="0FB8CCED" w14:textId="77777777" w:rsidR="009E40AB" w:rsidRPr="009E40AB" w:rsidRDefault="009E40AB" w:rsidP="009E40AB">
            <w:pPr>
              <w:pStyle w:val="ListParagraph"/>
              <w:numPr>
                <w:ilvl w:val="0"/>
                <w:numId w:val="2"/>
              </w:numPr>
              <w:ind w:left="180" w:right="180" w:hanging="180"/>
            </w:pPr>
            <w:r w:rsidRPr="009E40AB">
              <w:t>Teach User Experience and HCI principles to engineer-minded young professionals</w:t>
            </w:r>
          </w:p>
          <w:p w14:paraId="3F9A5A78" w14:textId="0B981FB0" w:rsidR="009E40AB" w:rsidRPr="009E40AB" w:rsidRDefault="009E40AB" w:rsidP="009E40AB">
            <w:pPr>
              <w:pStyle w:val="ListParagraph"/>
              <w:numPr>
                <w:ilvl w:val="0"/>
                <w:numId w:val="2"/>
              </w:numPr>
              <w:ind w:left="180" w:right="180" w:hanging="180"/>
            </w:pPr>
            <w:r w:rsidRPr="009E40AB">
              <w:t>Advocate for user via interviews, personas, HCI expertise</w:t>
            </w:r>
          </w:p>
          <w:p w14:paraId="101F57D9" w14:textId="77777777" w:rsidR="00B349A9" w:rsidRPr="00681E8F" w:rsidRDefault="00B349A9" w:rsidP="00B349A9">
            <w:pPr>
              <w:rPr>
                <w:sz w:val="16"/>
                <w:szCs w:val="32"/>
              </w:rPr>
            </w:pPr>
          </w:p>
          <w:p w14:paraId="34AB6434" w14:textId="4B0BD2DE" w:rsidR="009E40AB" w:rsidRPr="004D3011" w:rsidRDefault="007562BD" w:rsidP="009E40AB">
            <w:pPr>
              <w:ind w:right="180"/>
              <w:rPr>
                <w:bCs/>
              </w:rPr>
            </w:pPr>
            <w:r>
              <w:rPr>
                <w:b/>
              </w:rPr>
              <w:t>ISU-Translational Research Network</w:t>
            </w:r>
            <w:r w:rsidR="009E40AB"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U-TuRN</w:t>
            </w:r>
            <w:proofErr w:type="spellEnd"/>
            <w:r w:rsidR="009E40AB">
              <w:rPr>
                <w:b/>
              </w:rPr>
              <w:t>) |</w:t>
            </w:r>
            <w:r w:rsidR="009E40AB" w:rsidRPr="004D3011">
              <w:t xml:space="preserve"> </w:t>
            </w:r>
            <w:r w:rsidR="009E40AB">
              <w:rPr>
                <w:b/>
              </w:rPr>
              <w:t>Graduate Assistant</w:t>
            </w:r>
          </w:p>
          <w:p w14:paraId="2E2FF91B" w14:textId="6862309C" w:rsidR="009E40AB" w:rsidRPr="004D3011" w:rsidRDefault="009E40AB" w:rsidP="009E40AB">
            <w:r>
              <w:t>Spring 201</w:t>
            </w:r>
            <w:r w:rsidR="00DF30DE">
              <w:t>8 – Spring 2019</w:t>
            </w:r>
          </w:p>
          <w:p w14:paraId="01744EF7" w14:textId="6E4F57BE" w:rsidR="009E40AB" w:rsidRDefault="007562BD" w:rsidP="009E40AB">
            <w:pPr>
              <w:pStyle w:val="ListParagraph"/>
              <w:numPr>
                <w:ilvl w:val="0"/>
                <w:numId w:val="3"/>
              </w:numPr>
              <w:ind w:left="180" w:right="180" w:hanging="180"/>
            </w:pPr>
            <w:r>
              <w:t>Synt</w:t>
            </w:r>
            <w:r>
              <w:rPr>
                <w:rFonts w:eastAsia="Times New Roman"/>
                <w:color w:val="000000"/>
                <w:szCs w:val="19"/>
              </w:rPr>
              <w:t>hesize data from 99 Iowa counties on public health topics</w:t>
            </w:r>
          </w:p>
          <w:p w14:paraId="6605F826" w14:textId="00B74272" w:rsidR="009E40AB" w:rsidRPr="007562BD" w:rsidRDefault="009E40AB" w:rsidP="009E40AB">
            <w:pPr>
              <w:pStyle w:val="ListParagraph"/>
              <w:numPr>
                <w:ilvl w:val="0"/>
                <w:numId w:val="3"/>
              </w:numPr>
              <w:ind w:left="180" w:right="180" w:hanging="180"/>
            </w:pPr>
            <w:r>
              <w:t xml:space="preserve">Prototyped </w:t>
            </w:r>
            <w:r w:rsidR="007562BD" w:rsidRPr="00E94595">
              <w:rPr>
                <w:rFonts w:eastAsia="Times New Roman"/>
                <w:color w:val="000000"/>
                <w:szCs w:val="19"/>
              </w:rPr>
              <w:t>infographics of the data for ISU extension and I</w:t>
            </w:r>
            <w:r w:rsidR="007562BD">
              <w:rPr>
                <w:rFonts w:eastAsia="Times New Roman"/>
                <w:color w:val="000000"/>
                <w:szCs w:val="19"/>
              </w:rPr>
              <w:t>owa</w:t>
            </w:r>
            <w:r w:rsidR="007562BD" w:rsidRPr="00E94595">
              <w:rPr>
                <w:rFonts w:eastAsia="Times New Roman"/>
                <w:color w:val="000000"/>
                <w:szCs w:val="19"/>
              </w:rPr>
              <w:t xml:space="preserve"> Dept</w:t>
            </w:r>
            <w:r w:rsidR="007562BD">
              <w:rPr>
                <w:rFonts w:eastAsia="Times New Roman"/>
                <w:color w:val="000000"/>
                <w:szCs w:val="19"/>
              </w:rPr>
              <w:t>.</w:t>
            </w:r>
            <w:r w:rsidR="007562BD" w:rsidRPr="00E94595">
              <w:rPr>
                <w:rFonts w:eastAsia="Times New Roman"/>
                <w:color w:val="000000"/>
                <w:szCs w:val="19"/>
              </w:rPr>
              <w:t xml:space="preserve"> Public Health</w:t>
            </w:r>
          </w:p>
          <w:p w14:paraId="5984CD98" w14:textId="519A1B19" w:rsidR="007562BD" w:rsidRDefault="007562BD" w:rsidP="009E40AB">
            <w:pPr>
              <w:pStyle w:val="ListParagraph"/>
              <w:numPr>
                <w:ilvl w:val="0"/>
                <w:numId w:val="3"/>
              </w:numPr>
              <w:ind w:left="180" w:right="180" w:hanging="180"/>
            </w:pPr>
            <w:r>
              <w:t xml:space="preserve">Generate usability suggestions for </w:t>
            </w:r>
            <w:proofErr w:type="spellStart"/>
            <w:r>
              <w:t>PiLR:Health</w:t>
            </w:r>
            <w:proofErr w:type="spellEnd"/>
            <w:r>
              <w:t xml:space="preserve"> research tool</w:t>
            </w:r>
          </w:p>
          <w:p w14:paraId="41409B1B" w14:textId="4D96FE6C" w:rsidR="001F46A0" w:rsidRPr="009E40AB" w:rsidRDefault="001F46A0" w:rsidP="009E40AB">
            <w:pPr>
              <w:ind w:right="180"/>
              <w:rPr>
                <w:sz w:val="12"/>
                <w:szCs w:val="20"/>
              </w:rPr>
            </w:pPr>
          </w:p>
        </w:tc>
      </w:tr>
      <w:tr w:rsidR="005D649D" w14:paraId="43E9C3C6" w14:textId="77777777" w:rsidTr="005D649D">
        <w:trPr>
          <w:trHeight w:val="1080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07949D47" w14:textId="77777777" w:rsidR="005D649D" w:rsidRDefault="005D649D" w:rsidP="005D47DE"/>
        </w:tc>
        <w:tc>
          <w:tcPr>
            <w:tcW w:w="504" w:type="dxa"/>
            <w:shd w:val="clear" w:color="auto" w:fill="0C3296" w:themeFill="accent2" w:themeFillShade="80"/>
          </w:tcPr>
          <w:p w14:paraId="6B627253" w14:textId="77777777" w:rsidR="005D649D" w:rsidRDefault="005D649D" w:rsidP="00776643">
            <w:pPr>
              <w:tabs>
                <w:tab w:val="left" w:pos="990"/>
              </w:tabs>
            </w:pPr>
          </w:p>
        </w:tc>
        <w:tc>
          <w:tcPr>
            <w:tcW w:w="6618" w:type="dxa"/>
            <w:shd w:val="clear" w:color="auto" w:fill="0C3296" w:themeFill="accent2" w:themeFillShade="80"/>
            <w:vAlign w:val="center"/>
          </w:tcPr>
          <w:p w14:paraId="3AC8C992" w14:textId="77777777" w:rsidR="005D649D" w:rsidRDefault="008A7CC4" w:rsidP="00776643">
            <w:pPr>
              <w:pStyle w:val="Heading1"/>
              <w:rPr>
                <w:b/>
              </w:rPr>
            </w:pPr>
            <w:r>
              <w:rPr>
                <w:b/>
              </w:rPr>
              <w:t>Selected Projects</w:t>
            </w:r>
          </w:p>
        </w:tc>
      </w:tr>
      <w:tr w:rsidR="005D649D" w14:paraId="6370E8DD" w14:textId="77777777" w:rsidTr="00F67F98">
        <w:trPr>
          <w:trHeight w:val="3249"/>
        </w:trPr>
        <w:tc>
          <w:tcPr>
            <w:tcW w:w="4421" w:type="dxa"/>
            <w:vMerge/>
            <w:vAlign w:val="bottom"/>
          </w:tcPr>
          <w:p w14:paraId="7A0865AF" w14:textId="77777777" w:rsidR="005D649D" w:rsidRDefault="005D649D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14:paraId="2F31D3DA" w14:textId="77777777" w:rsidR="005D649D" w:rsidRDefault="005D649D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54F5D6" wp14:editId="41681139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CADA91" w14:textId="77777777" w:rsidR="005D649D" w:rsidRPr="00AF4EA4" w:rsidRDefault="005D649D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54F5D6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1d1e26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43CADA91" w14:textId="77777777" w:rsidR="005D649D" w:rsidRPr="00AF4EA4" w:rsidRDefault="005D649D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087112CF" w14:textId="77777777" w:rsidR="00681E8F" w:rsidRPr="00681E8F" w:rsidRDefault="00681E8F" w:rsidP="00E251E7">
            <w:pPr>
              <w:ind w:right="180"/>
              <w:rPr>
                <w:bCs/>
                <w:sz w:val="12"/>
                <w:szCs w:val="14"/>
              </w:rPr>
            </w:pPr>
          </w:p>
          <w:p w14:paraId="52145B94" w14:textId="03810A34" w:rsidR="00E251E7" w:rsidRDefault="00E251E7" w:rsidP="00E251E7">
            <w:pPr>
              <w:ind w:right="180"/>
              <w:rPr>
                <w:bCs/>
              </w:rPr>
            </w:pPr>
            <w:proofErr w:type="spellStart"/>
            <w:r>
              <w:rPr>
                <w:b/>
              </w:rPr>
              <w:t>Usabilathon</w:t>
            </w:r>
            <w:proofErr w:type="spellEnd"/>
            <w:r>
              <w:rPr>
                <w:b/>
              </w:rPr>
              <w:t xml:space="preserve"> ISU</w:t>
            </w:r>
            <w:r w:rsidR="007562BD">
              <w:rPr>
                <w:b/>
              </w:rPr>
              <w:t>: UX-Hackathon</w:t>
            </w:r>
            <w:r>
              <w:rPr>
                <w:b/>
              </w:rPr>
              <w:t xml:space="preserve"> Organization</w:t>
            </w:r>
          </w:p>
          <w:p w14:paraId="720A18A0" w14:textId="22C9A08A" w:rsidR="00E251E7" w:rsidRPr="00036450" w:rsidRDefault="007562BD" w:rsidP="00E251E7">
            <w:pPr>
              <w:ind w:right="180"/>
            </w:pPr>
            <w:r>
              <w:t>Fall</w:t>
            </w:r>
            <w:r w:rsidR="00E251E7">
              <w:t xml:space="preserve"> 201</w:t>
            </w:r>
            <w:r>
              <w:t>8</w:t>
            </w:r>
            <w:r w:rsidR="00E251E7">
              <w:t xml:space="preserve"> – Present</w:t>
            </w:r>
          </w:p>
          <w:p w14:paraId="085FA67E" w14:textId="6876FD87" w:rsidR="00E251E7" w:rsidRDefault="00E251E7" w:rsidP="00E251E7">
            <w:pPr>
              <w:pStyle w:val="ListParagraph"/>
              <w:numPr>
                <w:ilvl w:val="0"/>
                <w:numId w:val="4"/>
              </w:numPr>
              <w:ind w:left="270" w:right="180" w:hanging="180"/>
            </w:pPr>
            <w:r>
              <w:t xml:space="preserve">Delegated tasks with </w:t>
            </w:r>
            <w:r w:rsidR="007562BD">
              <w:t>co-organizers</w:t>
            </w:r>
            <w:r>
              <w:t>, ensuring even workload and efficient use of time</w:t>
            </w:r>
          </w:p>
          <w:p w14:paraId="5882E6B2" w14:textId="34D19084" w:rsidR="00E251E7" w:rsidRDefault="00E251E7" w:rsidP="00E251E7">
            <w:pPr>
              <w:pStyle w:val="ListParagraph"/>
              <w:numPr>
                <w:ilvl w:val="0"/>
                <w:numId w:val="4"/>
              </w:numPr>
              <w:ind w:left="270" w:right="180" w:hanging="180"/>
            </w:pPr>
            <w:r>
              <w:t xml:space="preserve">Prepared </w:t>
            </w:r>
            <w:r w:rsidR="007562BD">
              <w:t>schedule of events for welcome and main events</w:t>
            </w:r>
          </w:p>
          <w:p w14:paraId="66EC28D2" w14:textId="163928CF" w:rsidR="00E251E7" w:rsidRDefault="00E251E7" w:rsidP="00E251E7">
            <w:pPr>
              <w:pStyle w:val="ListParagraph"/>
              <w:numPr>
                <w:ilvl w:val="0"/>
                <w:numId w:val="4"/>
              </w:numPr>
              <w:ind w:left="270" w:right="180" w:hanging="180"/>
            </w:pPr>
            <w:r>
              <w:t>Organized participants into team workspaces</w:t>
            </w:r>
          </w:p>
          <w:p w14:paraId="30D919F9" w14:textId="77777777" w:rsidR="00E251E7" w:rsidRPr="00681E8F" w:rsidRDefault="00E251E7" w:rsidP="00E251E7">
            <w:pPr>
              <w:ind w:right="180"/>
              <w:rPr>
                <w:sz w:val="16"/>
              </w:rPr>
            </w:pPr>
          </w:p>
          <w:p w14:paraId="25990D9E" w14:textId="77777777" w:rsidR="005D649D" w:rsidRDefault="008618E3" w:rsidP="00C735D5">
            <w:pPr>
              <w:ind w:right="180"/>
              <w:rPr>
                <w:bCs/>
              </w:rPr>
            </w:pPr>
            <w:r>
              <w:rPr>
                <w:b/>
              </w:rPr>
              <w:t>Voting Machine Usability Research</w:t>
            </w:r>
            <w:r w:rsidR="005D649D">
              <w:rPr>
                <w:b/>
              </w:rPr>
              <w:t xml:space="preserve"> </w:t>
            </w:r>
            <w:r w:rsidR="005D649D" w:rsidRPr="00036450">
              <w:t xml:space="preserve"> </w:t>
            </w:r>
          </w:p>
          <w:p w14:paraId="7BAC1B72" w14:textId="77777777" w:rsidR="005D649D" w:rsidRPr="00036450" w:rsidRDefault="008618E3" w:rsidP="00C735D5">
            <w:pPr>
              <w:ind w:right="180"/>
            </w:pPr>
            <w:r>
              <w:t>Spring 2017</w:t>
            </w:r>
          </w:p>
          <w:p w14:paraId="14A5D555" w14:textId="77777777" w:rsidR="005D649D" w:rsidRDefault="00957B88" w:rsidP="00957B88">
            <w:pPr>
              <w:pStyle w:val="ListParagraph"/>
              <w:numPr>
                <w:ilvl w:val="0"/>
                <w:numId w:val="4"/>
              </w:numPr>
              <w:ind w:left="270" w:right="180" w:hanging="180"/>
            </w:pPr>
            <w:r>
              <w:t>Worked with diverse participants to uncover usability issues</w:t>
            </w:r>
          </w:p>
          <w:p w14:paraId="3F5CBAA4" w14:textId="58A57AB5" w:rsidR="005D649D" w:rsidRPr="00681E8F" w:rsidRDefault="00957B88" w:rsidP="00E251E7">
            <w:pPr>
              <w:pStyle w:val="ListParagraph"/>
              <w:numPr>
                <w:ilvl w:val="0"/>
                <w:numId w:val="4"/>
              </w:numPr>
              <w:ind w:left="270" w:right="180" w:hanging="180"/>
            </w:pPr>
            <w:r>
              <w:t>Prepared and submitted reports to the Federal Electoral Assistance Commission</w:t>
            </w:r>
          </w:p>
        </w:tc>
      </w:tr>
      <w:tr w:rsidR="005D649D" w14:paraId="261BA7FD" w14:textId="77777777" w:rsidTr="005D649D">
        <w:trPr>
          <w:trHeight w:val="1080"/>
        </w:trPr>
        <w:tc>
          <w:tcPr>
            <w:tcW w:w="4421" w:type="dxa"/>
            <w:vMerge/>
            <w:vAlign w:val="bottom"/>
          </w:tcPr>
          <w:p w14:paraId="7DA24477" w14:textId="77777777" w:rsidR="005D649D" w:rsidRDefault="005D649D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0C3296" w:themeFill="accent2" w:themeFillShade="80"/>
          </w:tcPr>
          <w:p w14:paraId="552995CC" w14:textId="77777777" w:rsidR="005D649D" w:rsidRDefault="005D649D" w:rsidP="00776643">
            <w:pPr>
              <w:tabs>
                <w:tab w:val="left" w:pos="990"/>
              </w:tabs>
            </w:pPr>
          </w:p>
        </w:tc>
        <w:tc>
          <w:tcPr>
            <w:tcW w:w="6618" w:type="dxa"/>
            <w:shd w:val="clear" w:color="auto" w:fill="0C3296" w:themeFill="accent2" w:themeFillShade="80"/>
            <w:vAlign w:val="center"/>
          </w:tcPr>
          <w:sdt>
            <w:sdtPr>
              <w:id w:val="1669594239"/>
              <w:placeholder>
                <w:docPart w:val="A1895DA8EAF7426D8B5578DD915A543A"/>
              </w:placeholder>
              <w:temporary/>
              <w:showingPlcHdr/>
              <w15:appearance w15:val="hidden"/>
            </w:sdtPr>
            <w:sdtEndPr/>
            <w:sdtContent>
              <w:p w14:paraId="376483A8" w14:textId="77777777" w:rsidR="005D649D" w:rsidRDefault="005D649D" w:rsidP="00776643">
                <w:pPr>
                  <w:pStyle w:val="Heading1"/>
                  <w:rPr>
                    <w:b/>
                  </w:rPr>
                </w:pPr>
                <w:r w:rsidRPr="00776643">
                  <w:rPr>
                    <w:rStyle w:val="Heading2Char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5D649D" w14:paraId="6B967DA5" w14:textId="77777777" w:rsidTr="007C562B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14:paraId="0E08543A" w14:textId="77777777" w:rsidR="005D649D" w:rsidRDefault="005D649D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0D598327" w14:textId="77777777" w:rsidR="005D649D" w:rsidRDefault="005D649D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069828F" wp14:editId="7AC29365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556253" w14:textId="77777777" w:rsidR="005D649D" w:rsidRPr="00AF4EA4" w:rsidRDefault="005D649D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69828F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q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ST6xq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1d1e26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C556253" w14:textId="77777777" w:rsidR="005D649D" w:rsidRPr="00AF4EA4" w:rsidRDefault="005D649D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ED66D5F" w14:textId="77777777" w:rsidR="00F67F98" w:rsidRDefault="00F67F98" w:rsidP="00776643">
            <w:pPr>
              <w:tabs>
                <w:tab w:val="left" w:pos="990"/>
              </w:tabs>
            </w:pPr>
          </w:p>
          <w:p w14:paraId="338804BC" w14:textId="77777777" w:rsidR="00F67F98" w:rsidRDefault="00F67F98" w:rsidP="00776643">
            <w:pPr>
              <w:tabs>
                <w:tab w:val="left" w:pos="990"/>
              </w:tabs>
            </w:pPr>
          </w:p>
          <w:p w14:paraId="68B70643" w14:textId="77777777" w:rsidR="00F67F98" w:rsidRDefault="00F67F98" w:rsidP="00776643">
            <w:pPr>
              <w:tabs>
                <w:tab w:val="left" w:pos="990"/>
              </w:tabs>
            </w:pPr>
          </w:p>
          <w:p w14:paraId="2F463C5C" w14:textId="77777777" w:rsidR="00F67F98" w:rsidRDefault="00F67F98" w:rsidP="00776643">
            <w:pPr>
              <w:tabs>
                <w:tab w:val="left" w:pos="990"/>
              </w:tabs>
            </w:pPr>
          </w:p>
          <w:p w14:paraId="21705128" w14:textId="77777777" w:rsidR="00F67F98" w:rsidRDefault="00F67F98" w:rsidP="00776643">
            <w:pPr>
              <w:tabs>
                <w:tab w:val="left" w:pos="990"/>
              </w:tabs>
            </w:pPr>
          </w:p>
          <w:p w14:paraId="55400A61" w14:textId="77777777" w:rsidR="00F67F98" w:rsidRDefault="00F67F98" w:rsidP="00776643">
            <w:pPr>
              <w:tabs>
                <w:tab w:val="left" w:pos="990"/>
              </w:tabs>
            </w:pPr>
          </w:p>
          <w:p w14:paraId="309B2ABC" w14:textId="77777777" w:rsidR="00F67F98" w:rsidRDefault="00F67F98" w:rsidP="00776643">
            <w:pPr>
              <w:tabs>
                <w:tab w:val="left" w:pos="990"/>
              </w:tabs>
            </w:pPr>
          </w:p>
          <w:p w14:paraId="19A2A735" w14:textId="77777777" w:rsidR="00F67F98" w:rsidRDefault="00F67F98" w:rsidP="00776643">
            <w:pPr>
              <w:tabs>
                <w:tab w:val="left" w:pos="990"/>
              </w:tabs>
            </w:pPr>
          </w:p>
          <w:p w14:paraId="7093FB33" w14:textId="0FF54AF0" w:rsidR="00F67F98" w:rsidRDefault="00F67F98" w:rsidP="00776643">
            <w:pPr>
              <w:tabs>
                <w:tab w:val="left" w:pos="990"/>
              </w:tabs>
            </w:pPr>
          </w:p>
        </w:tc>
        <w:tc>
          <w:tcPr>
            <w:tcW w:w="6618" w:type="dxa"/>
            <w:tcBorders>
              <w:bottom w:val="nil"/>
            </w:tcBorders>
            <w:vAlign w:val="center"/>
          </w:tcPr>
          <w:p w14:paraId="7818D453" w14:textId="77777777" w:rsidR="005D649D" w:rsidRDefault="005D649D" w:rsidP="007C562B">
            <w:pPr>
              <w:ind w:right="180"/>
              <w:rPr>
                <w:b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159D75AA" wp14:editId="1B0F4200">
                  <wp:extent cx="3962400" cy="13716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075F08C6" w14:textId="77777777" w:rsidR="00153B84" w:rsidRDefault="00153B84" w:rsidP="005D47DE"/>
    <w:sectPr w:rsidR="00153B84" w:rsidSect="00F56513">
      <w:headerReference w:type="default" r:id="rId13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64B69" w14:textId="77777777" w:rsidR="00F54251" w:rsidRDefault="00F54251" w:rsidP="00C51CF5">
      <w:r>
        <w:separator/>
      </w:r>
    </w:p>
  </w:endnote>
  <w:endnote w:type="continuationSeparator" w:id="0">
    <w:p w14:paraId="532CB872" w14:textId="77777777" w:rsidR="00F54251" w:rsidRDefault="00F54251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74CF3" w14:textId="77777777" w:rsidR="00F54251" w:rsidRDefault="00F54251" w:rsidP="00C51CF5">
      <w:r>
        <w:separator/>
      </w:r>
    </w:p>
  </w:footnote>
  <w:footnote w:type="continuationSeparator" w:id="0">
    <w:p w14:paraId="1A705CA8" w14:textId="77777777" w:rsidR="00F54251" w:rsidRDefault="00F54251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12595" w14:textId="77777777" w:rsidR="00C51CF5" w:rsidRDefault="00F565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6FE7A55" wp14:editId="3BA7D25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70037D57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cfd0da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22017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711D3B"/>
    <w:multiLevelType w:val="hybridMultilevel"/>
    <w:tmpl w:val="155A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A2DF1"/>
    <w:multiLevelType w:val="hybridMultilevel"/>
    <w:tmpl w:val="4F40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82EA3"/>
    <w:multiLevelType w:val="multilevel"/>
    <w:tmpl w:val="E30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940B06"/>
    <w:multiLevelType w:val="hybridMultilevel"/>
    <w:tmpl w:val="4FCEE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43868"/>
    <w:multiLevelType w:val="hybridMultilevel"/>
    <w:tmpl w:val="3846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41B24"/>
    <w:multiLevelType w:val="hybridMultilevel"/>
    <w:tmpl w:val="D25E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9D"/>
    <w:rsid w:val="000521EF"/>
    <w:rsid w:val="000A545F"/>
    <w:rsid w:val="000F3BEA"/>
    <w:rsid w:val="0010314C"/>
    <w:rsid w:val="00153B84"/>
    <w:rsid w:val="00196AAB"/>
    <w:rsid w:val="001A4D1A"/>
    <w:rsid w:val="001B0B3D"/>
    <w:rsid w:val="001F46A0"/>
    <w:rsid w:val="00334F23"/>
    <w:rsid w:val="003B0DB8"/>
    <w:rsid w:val="00431999"/>
    <w:rsid w:val="00443E2D"/>
    <w:rsid w:val="004F7E09"/>
    <w:rsid w:val="00572086"/>
    <w:rsid w:val="00597871"/>
    <w:rsid w:val="005D47DE"/>
    <w:rsid w:val="005D649D"/>
    <w:rsid w:val="005F364E"/>
    <w:rsid w:val="0062123A"/>
    <w:rsid w:val="00635EF0"/>
    <w:rsid w:val="00646E75"/>
    <w:rsid w:val="00663587"/>
    <w:rsid w:val="00681E8F"/>
    <w:rsid w:val="006A58A0"/>
    <w:rsid w:val="006C2DE8"/>
    <w:rsid w:val="006D409C"/>
    <w:rsid w:val="006E1009"/>
    <w:rsid w:val="007562BD"/>
    <w:rsid w:val="00776643"/>
    <w:rsid w:val="00797579"/>
    <w:rsid w:val="007C562B"/>
    <w:rsid w:val="007D0F5B"/>
    <w:rsid w:val="008618E3"/>
    <w:rsid w:val="00882E29"/>
    <w:rsid w:val="008A7CC4"/>
    <w:rsid w:val="008F290E"/>
    <w:rsid w:val="00942045"/>
    <w:rsid w:val="00957B88"/>
    <w:rsid w:val="00964B9F"/>
    <w:rsid w:val="009E40AB"/>
    <w:rsid w:val="009F215D"/>
    <w:rsid w:val="00A73BCA"/>
    <w:rsid w:val="00A75FCE"/>
    <w:rsid w:val="00AC5509"/>
    <w:rsid w:val="00AF4EA4"/>
    <w:rsid w:val="00B0669D"/>
    <w:rsid w:val="00B349A9"/>
    <w:rsid w:val="00B90CEF"/>
    <w:rsid w:val="00B95D4D"/>
    <w:rsid w:val="00C51CF5"/>
    <w:rsid w:val="00C735D5"/>
    <w:rsid w:val="00C93D20"/>
    <w:rsid w:val="00CA407F"/>
    <w:rsid w:val="00D00A30"/>
    <w:rsid w:val="00D8438A"/>
    <w:rsid w:val="00DC71AE"/>
    <w:rsid w:val="00DF30DE"/>
    <w:rsid w:val="00E251E7"/>
    <w:rsid w:val="00E418FB"/>
    <w:rsid w:val="00E55D74"/>
    <w:rsid w:val="00E774C3"/>
    <w:rsid w:val="00E8541C"/>
    <w:rsid w:val="00F24CD3"/>
    <w:rsid w:val="00F54251"/>
    <w:rsid w:val="00F56513"/>
    <w:rsid w:val="00F67F98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8646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272833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3131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131319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0C3296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mouver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itlyn\AppData\Roaming\Microsoft\Templates\Green%20cube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5827856854431658"/>
          <c:y val="1.9900497512437811E-2"/>
          <c:w val="0.72915556228548362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5480F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User Research</c:v>
                </c:pt>
                <c:pt idx="1">
                  <c:v>Experiment Design</c:v>
                </c:pt>
                <c:pt idx="2">
                  <c:v>HTML</c:v>
                </c:pt>
                <c:pt idx="3">
                  <c:v>Data Visualization</c:v>
                </c:pt>
                <c:pt idx="4">
                  <c:v>Statistical Analysis</c:v>
                </c:pt>
                <c:pt idx="5">
                  <c:v>Prototyping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0.9</c:v>
                </c:pt>
                <c:pt idx="1">
                  <c:v>1</c:v>
                </c:pt>
                <c:pt idx="2">
                  <c:v>0.5</c:v>
                </c:pt>
                <c:pt idx="3">
                  <c:v>0.8</c:v>
                </c:pt>
                <c:pt idx="4">
                  <c:v>0.9</c:v>
                </c:pt>
                <c:pt idx="5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2A-4063-83A0-58B2528B3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t"/>
        <c:numFmt formatCode="0.00%" sourceLinked="0"/>
        <c:majorTickMark val="none"/>
        <c:minorTickMark val="none"/>
        <c:tickLblPos val="nextTo"/>
        <c:crossAx val="510443647"/>
        <c:crossesAt val="1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49A72321714F87B7382CF51465E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3EB2E-09B4-4340-9D50-0DA2018A7869}"/>
      </w:docPartPr>
      <w:docPartBody>
        <w:p w:rsidR="00212E01" w:rsidRDefault="003E154C" w:rsidP="003E154C">
          <w:pPr>
            <w:pStyle w:val="CC49A72321714F87B7382CF51465E1C3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38EADB538BCF48B485164C8CF10D8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D7CCE-7264-4CC5-B78B-407A5763DA75}"/>
      </w:docPartPr>
      <w:docPartBody>
        <w:p w:rsidR="00212E01" w:rsidRDefault="003E154C" w:rsidP="003E154C">
          <w:pPr>
            <w:pStyle w:val="38EADB538BCF48B485164C8CF10D85B1"/>
          </w:pPr>
          <w:r w:rsidRPr="004D3011">
            <w:t>EMAIL:</w:t>
          </w:r>
        </w:p>
      </w:docPartBody>
    </w:docPart>
    <w:docPart>
      <w:docPartPr>
        <w:name w:val="A1895DA8EAF7426D8B5578DD915A5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EF9F0-6490-403D-A98B-080089DFC821}"/>
      </w:docPartPr>
      <w:docPartBody>
        <w:p w:rsidR="00212E01" w:rsidRDefault="003E154C" w:rsidP="003E154C">
          <w:pPr>
            <w:pStyle w:val="A1895DA8EAF7426D8B5578DD915A543A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4C"/>
    <w:rsid w:val="00212E01"/>
    <w:rsid w:val="003D2443"/>
    <w:rsid w:val="003E154C"/>
    <w:rsid w:val="006B56B1"/>
    <w:rsid w:val="00BD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3E154C"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C0101BD57449C197893CFCA1F3D814">
    <w:name w:val="97C0101BD57449C197893CFCA1F3D814"/>
  </w:style>
  <w:style w:type="paragraph" w:customStyle="1" w:styleId="2A5344AB6B9349EF91FDBB71DCB11405">
    <w:name w:val="2A5344AB6B9349EF91FDBB71DCB11405"/>
  </w:style>
  <w:style w:type="paragraph" w:customStyle="1" w:styleId="F742E77AA4954860A5D058A0BBB4917B">
    <w:name w:val="F742E77AA4954860A5D058A0BBB4917B"/>
  </w:style>
  <w:style w:type="paragraph" w:customStyle="1" w:styleId="CEA281E8E5AF4193B2CDEF03A6A65DDF">
    <w:name w:val="CEA281E8E5AF4193B2CDEF03A6A65DDF"/>
  </w:style>
  <w:style w:type="paragraph" w:customStyle="1" w:styleId="B894D9C35B924CF8A2FD00A6EBBF4EC0">
    <w:name w:val="B894D9C35B924CF8A2FD00A6EBBF4EC0"/>
  </w:style>
  <w:style w:type="paragraph" w:customStyle="1" w:styleId="3D5A2810B52B4EBCA3423569E34F3531">
    <w:name w:val="3D5A2810B52B4EBCA3423569E34F3531"/>
  </w:style>
  <w:style w:type="paragraph" w:customStyle="1" w:styleId="165E41FB67B34691ABCD16FA05168791">
    <w:name w:val="165E41FB67B34691ABCD16FA05168791"/>
  </w:style>
  <w:style w:type="paragraph" w:customStyle="1" w:styleId="02937E6F226D4B6AA39B7281255A0A0F">
    <w:name w:val="02937E6F226D4B6AA39B7281255A0A0F"/>
  </w:style>
  <w:style w:type="paragraph" w:customStyle="1" w:styleId="92CC26A3274F4750B543F8755028BD1F">
    <w:name w:val="92CC26A3274F4750B543F8755028BD1F"/>
  </w:style>
  <w:style w:type="paragraph" w:customStyle="1" w:styleId="D922B276BB934CC28592A79B20A75C92">
    <w:name w:val="D922B276BB934CC28592A79B20A75C92"/>
  </w:style>
  <w:style w:type="paragraph" w:customStyle="1" w:styleId="45B348C00726493F8ACB4B5B19D4967E">
    <w:name w:val="45B348C00726493F8ACB4B5B19D4967E"/>
  </w:style>
  <w:style w:type="paragraph" w:customStyle="1" w:styleId="D77DBCAC3795418AA1C6B82FE253F182">
    <w:name w:val="D77DBCAC3795418AA1C6B82FE253F182"/>
  </w:style>
  <w:style w:type="character" w:customStyle="1" w:styleId="Heading2Char">
    <w:name w:val="Heading 2 Char"/>
    <w:basedOn w:val="DefaultParagraphFont"/>
    <w:link w:val="Heading2"/>
    <w:uiPriority w:val="9"/>
    <w:rsid w:val="003E154C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5EB5CE0497E8426DB7788CF937626D2E">
    <w:name w:val="5EB5CE0497E8426DB7788CF937626D2E"/>
  </w:style>
  <w:style w:type="paragraph" w:customStyle="1" w:styleId="649569F9CDC5462A84F38E5F4BE619D1">
    <w:name w:val="649569F9CDC5462A84F38E5F4BE619D1"/>
  </w:style>
  <w:style w:type="paragraph" w:customStyle="1" w:styleId="24072E9338434547B143B3DD79051243">
    <w:name w:val="24072E9338434547B143B3DD79051243"/>
  </w:style>
  <w:style w:type="paragraph" w:customStyle="1" w:styleId="AA7F7F6FE2BC42778C5C5798EA50026F">
    <w:name w:val="AA7F7F6FE2BC42778C5C5798EA50026F"/>
  </w:style>
  <w:style w:type="paragraph" w:customStyle="1" w:styleId="013635020BB74F3F85AAADCC02F3DEC0">
    <w:name w:val="013635020BB74F3F85AAADCC02F3DEC0"/>
  </w:style>
  <w:style w:type="paragraph" w:customStyle="1" w:styleId="72DEB0C7C9B24D0796581455E6B35C7D">
    <w:name w:val="72DEB0C7C9B24D0796581455E6B35C7D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D2922F5A7300451E9B6261A40BA40A1A">
    <w:name w:val="D2922F5A7300451E9B6261A40BA40A1A"/>
  </w:style>
  <w:style w:type="paragraph" w:customStyle="1" w:styleId="C6337693F64442C6A783BF1EC59C73DD">
    <w:name w:val="C6337693F64442C6A783BF1EC59C73DD"/>
  </w:style>
  <w:style w:type="paragraph" w:customStyle="1" w:styleId="F6E3F28F117F42379E5FAEB87CF6DE6B">
    <w:name w:val="F6E3F28F117F42379E5FAEB87CF6DE6B"/>
  </w:style>
  <w:style w:type="paragraph" w:customStyle="1" w:styleId="7D1CEDB094A9475CBF3F996BE6FA21D0">
    <w:name w:val="7D1CEDB094A9475CBF3F996BE6FA21D0"/>
  </w:style>
  <w:style w:type="paragraph" w:customStyle="1" w:styleId="7557FE1DFF794AB2A726C0E8CE6DFF30">
    <w:name w:val="7557FE1DFF794AB2A726C0E8CE6DFF30"/>
  </w:style>
  <w:style w:type="paragraph" w:customStyle="1" w:styleId="FCF7A353D02B4955983EB0A56AB3B4FA">
    <w:name w:val="FCF7A353D02B4955983EB0A56AB3B4FA"/>
  </w:style>
  <w:style w:type="paragraph" w:customStyle="1" w:styleId="9D7608DFBD014A5ABC9D251052B67664">
    <w:name w:val="9D7608DFBD014A5ABC9D251052B67664"/>
  </w:style>
  <w:style w:type="paragraph" w:customStyle="1" w:styleId="607E18EF498C4D439ADA074AA968181B">
    <w:name w:val="607E18EF498C4D439ADA074AA968181B"/>
  </w:style>
  <w:style w:type="paragraph" w:customStyle="1" w:styleId="D0079943537D4F6686D5D3050E65D485">
    <w:name w:val="D0079943537D4F6686D5D3050E65D485"/>
  </w:style>
  <w:style w:type="paragraph" w:customStyle="1" w:styleId="0BB96CD484B04A66A36561668E5E060D">
    <w:name w:val="0BB96CD484B04A66A36561668E5E060D"/>
  </w:style>
  <w:style w:type="paragraph" w:customStyle="1" w:styleId="FF389025E44746B6BC14D8C2F81EC025">
    <w:name w:val="FF389025E44746B6BC14D8C2F81EC025"/>
  </w:style>
  <w:style w:type="paragraph" w:customStyle="1" w:styleId="248684BBE7D849CFBA374E1DC9CF5095">
    <w:name w:val="248684BBE7D849CFBA374E1DC9CF5095"/>
  </w:style>
  <w:style w:type="paragraph" w:customStyle="1" w:styleId="5DC8816E02C74946AFC5BBA2A5A2A346">
    <w:name w:val="5DC8816E02C74946AFC5BBA2A5A2A346"/>
  </w:style>
  <w:style w:type="paragraph" w:customStyle="1" w:styleId="7129D6343C984251902429BA403AF561">
    <w:name w:val="7129D6343C984251902429BA403AF561"/>
  </w:style>
  <w:style w:type="paragraph" w:customStyle="1" w:styleId="7110F09C1C714381819B9622946A67D6">
    <w:name w:val="7110F09C1C714381819B9622946A67D6"/>
  </w:style>
  <w:style w:type="paragraph" w:customStyle="1" w:styleId="08C17FDDD05B49B48820744E0418A604">
    <w:name w:val="08C17FDDD05B49B48820744E0418A604"/>
  </w:style>
  <w:style w:type="paragraph" w:customStyle="1" w:styleId="74F5553E6E31495792F5572CF5368CE0">
    <w:name w:val="74F5553E6E31495792F5572CF5368CE0"/>
  </w:style>
  <w:style w:type="paragraph" w:customStyle="1" w:styleId="16ECAA336F754F8AA42627F3022149B9">
    <w:name w:val="16ECAA336F754F8AA42627F3022149B9"/>
  </w:style>
  <w:style w:type="paragraph" w:customStyle="1" w:styleId="670F00D384CA4D84AF0529EC039302C6">
    <w:name w:val="670F00D384CA4D84AF0529EC039302C6"/>
  </w:style>
  <w:style w:type="paragraph" w:customStyle="1" w:styleId="1775DB7BE4DC4DF0B3495B38CE720BA1">
    <w:name w:val="1775DB7BE4DC4DF0B3495B38CE720BA1"/>
  </w:style>
  <w:style w:type="paragraph" w:customStyle="1" w:styleId="890042C7F4F043E7B85B3E84E0A09E88">
    <w:name w:val="890042C7F4F043E7B85B3E84E0A09E88"/>
  </w:style>
  <w:style w:type="paragraph" w:customStyle="1" w:styleId="C235809138C8470FBC4E98830E818A97">
    <w:name w:val="C235809138C8470FBC4E98830E818A97"/>
  </w:style>
  <w:style w:type="paragraph" w:customStyle="1" w:styleId="1726E3FE4E3041A2894B15F37B01F66D">
    <w:name w:val="1726E3FE4E3041A2894B15F37B01F66D"/>
  </w:style>
  <w:style w:type="paragraph" w:customStyle="1" w:styleId="9945DB36977249A58D9ECB706DFE2313">
    <w:name w:val="9945DB36977249A58D9ECB706DFE2313"/>
    <w:rsid w:val="003E154C"/>
  </w:style>
  <w:style w:type="paragraph" w:customStyle="1" w:styleId="97F06E272AD44601B72004AD5B86AF79">
    <w:name w:val="97F06E272AD44601B72004AD5B86AF79"/>
    <w:rsid w:val="003E154C"/>
  </w:style>
  <w:style w:type="paragraph" w:customStyle="1" w:styleId="FC90EACE534E4DEBB71C181CA57D8FEF">
    <w:name w:val="FC90EACE534E4DEBB71C181CA57D8FEF"/>
    <w:rsid w:val="003E154C"/>
  </w:style>
  <w:style w:type="paragraph" w:customStyle="1" w:styleId="7CD801E1D32945D0A9AC3E267264861B">
    <w:name w:val="7CD801E1D32945D0A9AC3E267264861B"/>
    <w:rsid w:val="003E154C"/>
  </w:style>
  <w:style w:type="paragraph" w:customStyle="1" w:styleId="CC49A72321714F87B7382CF51465E1C3">
    <w:name w:val="CC49A72321714F87B7382CF51465E1C3"/>
    <w:rsid w:val="003E154C"/>
  </w:style>
  <w:style w:type="paragraph" w:customStyle="1" w:styleId="17AC16C1B2354BFAAEBC034F1D8048F7">
    <w:name w:val="17AC16C1B2354BFAAEBC034F1D8048F7"/>
    <w:rsid w:val="003E154C"/>
  </w:style>
  <w:style w:type="paragraph" w:customStyle="1" w:styleId="2249C818A2F045BA8576A7E0470094FD">
    <w:name w:val="2249C818A2F045BA8576A7E0470094FD"/>
    <w:rsid w:val="003E154C"/>
  </w:style>
  <w:style w:type="paragraph" w:customStyle="1" w:styleId="38EADB538BCF48B485164C8CF10D85B1">
    <w:name w:val="38EADB538BCF48B485164C8CF10D85B1"/>
    <w:rsid w:val="003E154C"/>
  </w:style>
  <w:style w:type="paragraph" w:customStyle="1" w:styleId="AB4F17297DBD4754AFC4474E43E0976C">
    <w:name w:val="AB4F17297DBD4754AFC4474E43E0976C"/>
    <w:rsid w:val="003E154C"/>
  </w:style>
  <w:style w:type="paragraph" w:customStyle="1" w:styleId="DE11C2C373064815BA5ABD9D95984CE8">
    <w:name w:val="DE11C2C373064815BA5ABD9D95984CE8"/>
    <w:rsid w:val="003E154C"/>
  </w:style>
  <w:style w:type="paragraph" w:customStyle="1" w:styleId="D0461876C46E4D6C93C31B152335FB7E">
    <w:name w:val="D0461876C46E4D6C93C31B152335FB7E"/>
    <w:rsid w:val="003E154C"/>
  </w:style>
  <w:style w:type="paragraph" w:customStyle="1" w:styleId="E53C973F80864A39BDA22ED808105BF5">
    <w:name w:val="E53C973F80864A39BDA22ED808105BF5"/>
    <w:rsid w:val="003E154C"/>
  </w:style>
  <w:style w:type="paragraph" w:customStyle="1" w:styleId="2D97AB4C56B044A38481CA060B6DFF2C">
    <w:name w:val="2D97AB4C56B044A38481CA060B6DFF2C"/>
    <w:rsid w:val="003E154C"/>
  </w:style>
  <w:style w:type="paragraph" w:customStyle="1" w:styleId="D21898DCFFD1421B9F355FEF85ED73AB">
    <w:name w:val="D21898DCFFD1421B9F355FEF85ED73AB"/>
    <w:rsid w:val="003E154C"/>
  </w:style>
  <w:style w:type="paragraph" w:customStyle="1" w:styleId="163ADAE1A3F04A97ABEB1F3AF758B2B2">
    <w:name w:val="163ADAE1A3F04A97ABEB1F3AF758B2B2"/>
    <w:rsid w:val="003E154C"/>
  </w:style>
  <w:style w:type="paragraph" w:customStyle="1" w:styleId="D1D640152BA341D6A885AD9E8990C150">
    <w:name w:val="D1D640152BA341D6A885AD9E8990C150"/>
    <w:rsid w:val="003E154C"/>
  </w:style>
  <w:style w:type="paragraph" w:customStyle="1" w:styleId="5FAD81AED09A43E687F495C1CFC57BE5">
    <w:name w:val="5FAD81AED09A43E687F495C1CFC57BE5"/>
    <w:rsid w:val="003E154C"/>
  </w:style>
  <w:style w:type="paragraph" w:customStyle="1" w:styleId="39F6D0B9A8B04333A2D4297973D708EA">
    <w:name w:val="39F6D0B9A8B04333A2D4297973D708EA"/>
    <w:rsid w:val="003E154C"/>
  </w:style>
  <w:style w:type="paragraph" w:customStyle="1" w:styleId="F7E3E755492849EFBC5C1E6DD359D810">
    <w:name w:val="F7E3E755492849EFBC5C1E6DD359D810"/>
    <w:rsid w:val="003E154C"/>
  </w:style>
  <w:style w:type="paragraph" w:customStyle="1" w:styleId="7F9DD375E72D4363A16E2EFAD60983F7">
    <w:name w:val="7F9DD375E72D4363A16E2EFAD60983F7"/>
    <w:rsid w:val="003E154C"/>
  </w:style>
  <w:style w:type="paragraph" w:customStyle="1" w:styleId="7E8F4B5DD3FA459CBE8A2C3F1FA469B1">
    <w:name w:val="7E8F4B5DD3FA459CBE8A2C3F1FA469B1"/>
    <w:rsid w:val="003E154C"/>
  </w:style>
  <w:style w:type="paragraph" w:customStyle="1" w:styleId="F0D2D02C579E4689A3BA3BB427A999A3">
    <w:name w:val="F0D2D02C579E4689A3BA3BB427A999A3"/>
    <w:rsid w:val="003E154C"/>
  </w:style>
  <w:style w:type="paragraph" w:customStyle="1" w:styleId="5FC0F04D9EB842BC85D232543BF14B6C">
    <w:name w:val="5FC0F04D9EB842BC85D232543BF14B6C"/>
    <w:rsid w:val="003E154C"/>
  </w:style>
  <w:style w:type="paragraph" w:customStyle="1" w:styleId="08F3D73EA838470389BCC703E571B8AC">
    <w:name w:val="08F3D73EA838470389BCC703E571B8AC"/>
    <w:rsid w:val="003E154C"/>
  </w:style>
  <w:style w:type="paragraph" w:customStyle="1" w:styleId="25F671DACE1345D6BCFEC5F64D9EF8CA">
    <w:name w:val="25F671DACE1345D6BCFEC5F64D9EF8CA"/>
    <w:rsid w:val="003E154C"/>
  </w:style>
  <w:style w:type="paragraph" w:customStyle="1" w:styleId="43C23D26303A4921A5ABBF366CC085F9">
    <w:name w:val="43C23D26303A4921A5ABBF366CC085F9"/>
    <w:rsid w:val="003E154C"/>
  </w:style>
  <w:style w:type="paragraph" w:customStyle="1" w:styleId="11B44473DC4741C19A51A086C1CD798D">
    <w:name w:val="11B44473DC4741C19A51A086C1CD798D"/>
    <w:rsid w:val="003E154C"/>
  </w:style>
  <w:style w:type="paragraph" w:customStyle="1" w:styleId="25F4ECCBEF574677A30C379F7790A7C0">
    <w:name w:val="25F4ECCBEF574677A30C379F7790A7C0"/>
    <w:rsid w:val="003E154C"/>
  </w:style>
  <w:style w:type="paragraph" w:customStyle="1" w:styleId="C1107E1DCA1340F88EE9281165FA6244">
    <w:name w:val="C1107E1DCA1340F88EE9281165FA6244"/>
    <w:rsid w:val="003E154C"/>
  </w:style>
  <w:style w:type="paragraph" w:customStyle="1" w:styleId="DE9D61E8FB2D46F78848FFBCE7EBC412">
    <w:name w:val="DE9D61E8FB2D46F78848FFBCE7EBC412"/>
    <w:rsid w:val="003E154C"/>
  </w:style>
  <w:style w:type="paragraph" w:customStyle="1" w:styleId="09CDF5F58D81483892F02F1628589597">
    <w:name w:val="09CDF5F58D81483892F02F1628589597"/>
    <w:rsid w:val="003E154C"/>
  </w:style>
  <w:style w:type="paragraph" w:customStyle="1" w:styleId="D3490CEAD81A459D8C65887BE39EB0BB">
    <w:name w:val="D3490CEAD81A459D8C65887BE39EB0BB"/>
    <w:rsid w:val="003E154C"/>
  </w:style>
  <w:style w:type="paragraph" w:customStyle="1" w:styleId="C56948D6D4EA410783FF05FF3E682790">
    <w:name w:val="C56948D6D4EA410783FF05FF3E682790"/>
    <w:rsid w:val="003E154C"/>
  </w:style>
  <w:style w:type="paragraph" w:customStyle="1" w:styleId="CA5B59FC50D844848D41350694AEF1F6">
    <w:name w:val="CA5B59FC50D844848D41350694AEF1F6"/>
    <w:rsid w:val="003E154C"/>
  </w:style>
  <w:style w:type="paragraph" w:customStyle="1" w:styleId="62ED722C631C466B81BA3050A792C46F">
    <w:name w:val="62ED722C631C466B81BA3050A792C46F"/>
    <w:rsid w:val="003E154C"/>
  </w:style>
  <w:style w:type="paragraph" w:customStyle="1" w:styleId="0FF798D6173147B58453F1D0B8FD89F6">
    <w:name w:val="0FF798D6173147B58453F1D0B8FD89F6"/>
    <w:rsid w:val="003E154C"/>
  </w:style>
  <w:style w:type="paragraph" w:customStyle="1" w:styleId="8BED2FF3FAF7408E8B57791CCDF7C440">
    <w:name w:val="8BED2FF3FAF7408E8B57791CCDF7C440"/>
    <w:rsid w:val="003E154C"/>
  </w:style>
  <w:style w:type="paragraph" w:customStyle="1" w:styleId="A1895DA8EAF7426D8B5578DD915A543A">
    <w:name w:val="A1895DA8EAF7426D8B5578DD915A543A"/>
    <w:rsid w:val="003E154C"/>
  </w:style>
  <w:style w:type="paragraph" w:customStyle="1" w:styleId="F28FF2FEEE6B4DF7BAE73A6BCFE4896E">
    <w:name w:val="F28FF2FEEE6B4DF7BAE73A6BCFE4896E"/>
    <w:rsid w:val="003E154C"/>
  </w:style>
  <w:style w:type="paragraph" w:customStyle="1" w:styleId="B644B709489D41319471C3C124D17C88">
    <w:name w:val="B644B709489D41319471C3C124D17C88"/>
    <w:rsid w:val="003E154C"/>
  </w:style>
  <w:style w:type="paragraph" w:customStyle="1" w:styleId="3A43BED6EFAF4BFF89E5E7F566803CEE">
    <w:name w:val="3A43BED6EFAF4BFF89E5E7F566803CEE"/>
    <w:rsid w:val="003E154C"/>
  </w:style>
  <w:style w:type="paragraph" w:customStyle="1" w:styleId="15CB88A6BBDA433E84B938E40CDF5CB7">
    <w:name w:val="15CB88A6BBDA433E84B938E40CDF5CB7"/>
    <w:rsid w:val="003E154C"/>
  </w:style>
  <w:style w:type="paragraph" w:customStyle="1" w:styleId="F4AE96207F8F4353A1CEDEDB2B78FAE3">
    <w:name w:val="F4AE96207F8F4353A1CEDEDB2B78FAE3"/>
    <w:rsid w:val="003E154C"/>
  </w:style>
  <w:style w:type="paragraph" w:customStyle="1" w:styleId="499C894C11E445648FC6A367B76E482F">
    <w:name w:val="499C894C11E445648FC6A367B76E482F"/>
    <w:rsid w:val="003E154C"/>
  </w:style>
  <w:style w:type="paragraph" w:customStyle="1" w:styleId="B46C5ED65DB7415B93AAB328D1EF4BC5">
    <w:name w:val="B46C5ED65DB7415B93AAB328D1EF4BC5"/>
    <w:rsid w:val="003E154C"/>
  </w:style>
  <w:style w:type="paragraph" w:customStyle="1" w:styleId="F0FD6601267C4AE28AACC04AB14AC900">
    <w:name w:val="F0FD6601267C4AE28AACC04AB14AC900"/>
    <w:rsid w:val="003E154C"/>
  </w:style>
  <w:style w:type="paragraph" w:customStyle="1" w:styleId="7363BCB5C3854667A2D7F2D0F110EAC9">
    <w:name w:val="7363BCB5C3854667A2D7F2D0F110EAC9"/>
    <w:rsid w:val="003E154C"/>
  </w:style>
  <w:style w:type="paragraph" w:customStyle="1" w:styleId="6D422E4664444172B163E726B29E0786">
    <w:name w:val="6D422E4664444172B163E726B29E0786"/>
    <w:rsid w:val="003E154C"/>
  </w:style>
  <w:style w:type="paragraph" w:customStyle="1" w:styleId="381ADA14B263426484D881AB0698939E">
    <w:name w:val="381ADA14B263426484D881AB0698939E"/>
    <w:rsid w:val="003E154C"/>
  </w:style>
  <w:style w:type="paragraph" w:customStyle="1" w:styleId="06E1859F526F4B5ABF3092C4EF854266">
    <w:name w:val="06E1859F526F4B5ABF3092C4EF854266"/>
    <w:rsid w:val="003E154C"/>
  </w:style>
  <w:style w:type="paragraph" w:customStyle="1" w:styleId="FD0816F8C4A542F7A5972F255A9ABE48">
    <w:name w:val="FD0816F8C4A542F7A5972F255A9ABE48"/>
    <w:rsid w:val="003E154C"/>
  </w:style>
  <w:style w:type="paragraph" w:customStyle="1" w:styleId="ED8030C8666248DFBC6FA33CC1B29347">
    <w:name w:val="ED8030C8666248DFBC6FA33CC1B29347"/>
    <w:rsid w:val="003E154C"/>
  </w:style>
  <w:style w:type="paragraph" w:customStyle="1" w:styleId="F453F271305A4861A61145A59D30264E">
    <w:name w:val="F453F271305A4861A61145A59D30264E"/>
    <w:rsid w:val="003E154C"/>
  </w:style>
  <w:style w:type="paragraph" w:customStyle="1" w:styleId="712AC44130DF473AAE15B868443C492D">
    <w:name w:val="712AC44130DF473AAE15B868443C492D"/>
    <w:rsid w:val="003E154C"/>
  </w:style>
  <w:style w:type="paragraph" w:customStyle="1" w:styleId="2DDAF80123F14375B0F6C076F670F91D">
    <w:name w:val="2DDAF80123F14375B0F6C076F670F91D"/>
    <w:rsid w:val="003E154C"/>
  </w:style>
  <w:style w:type="paragraph" w:customStyle="1" w:styleId="7DB6FB6B86364A37AE7C1B7CD9452CF7">
    <w:name w:val="7DB6FB6B86364A37AE7C1B7CD9452CF7"/>
    <w:rsid w:val="003E154C"/>
  </w:style>
  <w:style w:type="paragraph" w:customStyle="1" w:styleId="FB3FD7F6CE084D6587ABE12C1EE0E24B">
    <w:name w:val="FB3FD7F6CE084D6587ABE12C1EE0E24B"/>
    <w:rsid w:val="003E154C"/>
  </w:style>
  <w:style w:type="paragraph" w:customStyle="1" w:styleId="71C0E2321F474F87BDC3E17957B80AE5">
    <w:name w:val="71C0E2321F474F87BDC3E17957B80AE5"/>
    <w:rsid w:val="003E154C"/>
  </w:style>
  <w:style w:type="paragraph" w:customStyle="1" w:styleId="9921F48C3AD341E897D2B2AF1D8B512B">
    <w:name w:val="9921F48C3AD341E897D2B2AF1D8B512B"/>
    <w:rsid w:val="003E154C"/>
  </w:style>
  <w:style w:type="paragraph" w:customStyle="1" w:styleId="365C7A460C13471F9FD0E75CA24D04E3">
    <w:name w:val="365C7A460C13471F9FD0E75CA24D04E3"/>
    <w:rsid w:val="003E154C"/>
  </w:style>
  <w:style w:type="paragraph" w:customStyle="1" w:styleId="F1CA169A788E4573BD96486662B2ED22">
    <w:name w:val="F1CA169A788E4573BD96486662B2ED22"/>
    <w:rsid w:val="003E154C"/>
  </w:style>
  <w:style w:type="paragraph" w:customStyle="1" w:styleId="BDE16C01E7024749AA473F58E8CAA35E">
    <w:name w:val="BDE16C01E7024749AA473F58E8CAA35E"/>
    <w:rsid w:val="003E154C"/>
  </w:style>
  <w:style w:type="paragraph" w:customStyle="1" w:styleId="DDB72476121B4894B276850AE27319FA">
    <w:name w:val="DDB72476121B4894B276850AE27319FA"/>
    <w:rsid w:val="003E154C"/>
  </w:style>
  <w:style w:type="paragraph" w:customStyle="1" w:styleId="C7D0338A2F43442E927DC1410D7054FA">
    <w:name w:val="C7D0338A2F43442E927DC1410D7054FA"/>
    <w:rsid w:val="003E154C"/>
  </w:style>
  <w:style w:type="paragraph" w:customStyle="1" w:styleId="DCF83AEC28654F9F8139A6D092C67635">
    <w:name w:val="DCF83AEC28654F9F8139A6D092C67635"/>
    <w:rsid w:val="003E154C"/>
  </w:style>
  <w:style w:type="paragraph" w:customStyle="1" w:styleId="6F5514484758454CB35152C2930B0DFF">
    <w:name w:val="6F5514484758454CB35152C2930B0DFF"/>
    <w:rsid w:val="003E154C"/>
  </w:style>
  <w:style w:type="paragraph" w:customStyle="1" w:styleId="A35DB45FA37541B6BC9F2EB807475085">
    <w:name w:val="A35DB45FA37541B6BC9F2EB807475085"/>
    <w:rsid w:val="003E154C"/>
  </w:style>
  <w:style w:type="paragraph" w:customStyle="1" w:styleId="874B7ED0956C4B53832FAB9765A2C1B1">
    <w:name w:val="874B7ED0956C4B53832FAB9765A2C1B1"/>
    <w:rsid w:val="003E154C"/>
  </w:style>
  <w:style w:type="paragraph" w:customStyle="1" w:styleId="8B3B163F036D472B8420604AA93B3D10">
    <w:name w:val="8B3B163F036D472B8420604AA93B3D10"/>
    <w:rsid w:val="003E154C"/>
  </w:style>
  <w:style w:type="paragraph" w:customStyle="1" w:styleId="7743F3B88CB74041BBD4ACE2D9B9FBEA">
    <w:name w:val="7743F3B88CB74041BBD4ACE2D9B9FBEA"/>
    <w:rsid w:val="003E154C"/>
  </w:style>
  <w:style w:type="paragraph" w:customStyle="1" w:styleId="66BB75B8FF42457EB7718CB6026E1D0E">
    <w:name w:val="66BB75B8FF42457EB7718CB6026E1D0E"/>
    <w:rsid w:val="003E154C"/>
  </w:style>
  <w:style w:type="paragraph" w:customStyle="1" w:styleId="F1C7BF283F78487FB246C34F597A61F5">
    <w:name w:val="F1C7BF283F78487FB246C34F597A61F5"/>
    <w:rsid w:val="003E154C"/>
  </w:style>
  <w:style w:type="paragraph" w:customStyle="1" w:styleId="025E96A8698D41828C557B2AF0C641FB">
    <w:name w:val="025E96A8698D41828C557B2AF0C641FB"/>
    <w:rsid w:val="003E154C"/>
  </w:style>
  <w:style w:type="paragraph" w:customStyle="1" w:styleId="C1EEA83964AF4C42B17758A173AACC52">
    <w:name w:val="C1EEA83964AF4C42B17758A173AACC52"/>
    <w:rsid w:val="003E154C"/>
  </w:style>
  <w:style w:type="paragraph" w:customStyle="1" w:styleId="850043825574475B800AF76302F28313">
    <w:name w:val="850043825574475B800AF76302F28313"/>
    <w:rsid w:val="003E154C"/>
  </w:style>
  <w:style w:type="paragraph" w:customStyle="1" w:styleId="520BFE1A91634C82B94DDA615E19BDC0">
    <w:name w:val="520BFE1A91634C82B94DDA615E19BDC0"/>
    <w:rsid w:val="003E154C"/>
  </w:style>
  <w:style w:type="paragraph" w:customStyle="1" w:styleId="268F8503F9E0414B85CAAE8D150ADE9B">
    <w:name w:val="268F8503F9E0414B85CAAE8D150ADE9B"/>
    <w:rsid w:val="003E154C"/>
  </w:style>
  <w:style w:type="paragraph" w:customStyle="1" w:styleId="E5ACBFFA0BC64DB6992AE5CAE19099F2">
    <w:name w:val="E5ACBFFA0BC64DB6992AE5CAE19099F2"/>
    <w:rsid w:val="003E154C"/>
  </w:style>
  <w:style w:type="paragraph" w:customStyle="1" w:styleId="B03C785052294B7EBD19F0D7ED8162E3">
    <w:name w:val="B03C785052294B7EBD19F0D7ED8162E3"/>
    <w:rsid w:val="003E154C"/>
  </w:style>
  <w:style w:type="paragraph" w:customStyle="1" w:styleId="EB09B22D04C74E19B0F51B468D9F27BB">
    <w:name w:val="EB09B22D04C74E19B0F51B468D9F27BB"/>
    <w:rsid w:val="003E154C"/>
  </w:style>
  <w:style w:type="paragraph" w:customStyle="1" w:styleId="254B1BD178E94759A0F03C5ACD9F860B">
    <w:name w:val="254B1BD178E94759A0F03C5ACD9F860B"/>
    <w:rsid w:val="003E154C"/>
  </w:style>
  <w:style w:type="paragraph" w:customStyle="1" w:styleId="4C5143DD5E2845928BB8F45E8A501956">
    <w:name w:val="4C5143DD5E2845928BB8F45E8A501956"/>
    <w:rsid w:val="003E154C"/>
  </w:style>
  <w:style w:type="paragraph" w:customStyle="1" w:styleId="D62DF4EFE3E24F2D97AF48C544EF179B">
    <w:name w:val="D62DF4EFE3E24F2D97AF48C544EF179B"/>
    <w:rsid w:val="003E154C"/>
  </w:style>
  <w:style w:type="paragraph" w:customStyle="1" w:styleId="EF91E4D1125D43BAA6E5CC2456E7A75E">
    <w:name w:val="EF91E4D1125D43BAA6E5CC2456E7A75E"/>
    <w:rsid w:val="003E154C"/>
  </w:style>
  <w:style w:type="paragraph" w:customStyle="1" w:styleId="8487F97A7961453B8352D1D691C43AD5">
    <w:name w:val="8487F97A7961453B8352D1D691C43AD5"/>
    <w:rsid w:val="003E15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72833"/>
      </a:accent1>
      <a:accent2>
        <a:srgbClr val="5480F1"/>
      </a:accent2>
      <a:accent3>
        <a:srgbClr val="272833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482CE5-E91C-4016-A8D0-1F71861EA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2019-09-25T18:47:00Z</dcterms:created>
  <dcterms:modified xsi:type="dcterms:W3CDTF">2019-09-25T18:50:00Z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</Properties>
</file>